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F6ED" w14:textId="7C49FD21" w:rsidR="000810D8" w:rsidRDefault="00EF08D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FA36AB" wp14:editId="10D18E71">
                <wp:simplePos x="0" y="0"/>
                <wp:positionH relativeFrom="column">
                  <wp:posOffset>-688975</wp:posOffset>
                </wp:positionH>
                <wp:positionV relativeFrom="paragraph">
                  <wp:posOffset>7971155</wp:posOffset>
                </wp:positionV>
                <wp:extent cx="6707505" cy="920115"/>
                <wp:effectExtent l="0" t="0" r="0" b="0"/>
                <wp:wrapNone/>
                <wp:docPr id="1390" name="文本框 1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7505" cy="920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8698" w14:textId="77777777" w:rsidR="000810D8" w:rsidRDefault="007620E7">
                            <w:pPr>
                              <w:snapToGrid w:val="0"/>
                              <w:spacing w:line="360" w:lineRule="auto"/>
                              <w:ind w:firstLine="420"/>
                              <w:jc w:val="left"/>
                              <w:rPr>
                                <w:rFonts w:ascii="宋体" w:eastAsia="宋体" w:hAnsi="宋体" w:cs="宋体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Cs w:val="21"/>
                                <w:shd w:val="clear" w:color="auto" w:fill="FFFFFF"/>
                              </w:rPr>
                              <w:t>热爱自己所学的专业，对代码编写有耐心，能够沉的住气的解决BUG,善于发现代码的美，工作积极进取；能够快速地适应各种工作环境，具有良好的分析能力，自学能力，适应能力；具有良好的人际交往、组织及沟通协调能力以及团队精神；为人诚恳，踏实肯干，认真负责，敢于面对困难和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A36AB" id="_x0000_t202" coordsize="21600,21600" o:spt="202" path="m,l,21600r21600,l21600,xe">
                <v:stroke joinstyle="miter"/>
                <v:path gradientshapeok="t" o:connecttype="rect"/>
              </v:shapetype>
              <v:shape id="文本框 1390" o:spid="_x0000_s1026" type="#_x0000_t202" style="position:absolute;left:0;text-align:left;margin-left:-54.25pt;margin-top:627.65pt;width:528.15pt;height:72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" filled="f" stroked="f" strokeweight=".5pt">
                <v:textbox>
                  <w:txbxContent>
                    <w:p w14:paraId="59488698" w14:textId="77777777" w:rsidR="000810D8" w:rsidRDefault="007620E7">
                      <w:pPr>
                        <w:snapToGrid w:val="0"/>
                        <w:spacing w:line="360" w:lineRule="auto"/>
                        <w:ind w:firstLine="420"/>
                        <w:jc w:val="left"/>
                        <w:rPr>
                          <w:rFonts w:ascii="宋体" w:eastAsia="宋体" w:hAnsi="宋体" w:cs="宋体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Cs w:val="21"/>
                          <w:shd w:val="clear" w:color="auto" w:fill="FFFFFF"/>
                        </w:rPr>
                        <w:t>热爱自己所学的专业，对代码编写有耐心，能够沉的住气的解决BUG,善于发现代码的美，工作积极进取；能够快速地适应各种工作环境，具有良好的分析能力，自学能力，适应能力；具有良好的人际交往、组织及沟通协调能力以及团队精神；为人诚恳，踏实肯干，认真负责，敢于面对困难和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7FD671CC" wp14:editId="1A2F9BE6">
                <wp:simplePos x="0" y="0"/>
                <wp:positionH relativeFrom="column">
                  <wp:posOffset>-669925</wp:posOffset>
                </wp:positionH>
                <wp:positionV relativeFrom="paragraph">
                  <wp:posOffset>7470775</wp:posOffset>
                </wp:positionV>
                <wp:extent cx="6749415" cy="455930"/>
                <wp:effectExtent l="0" t="0" r="6985" b="0"/>
                <wp:wrapNone/>
                <wp:docPr id="1391" name="组合 1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9415" cy="455930"/>
                          <a:chOff x="4661" y="4439"/>
                          <a:chExt cx="10629" cy="718"/>
                        </a:xfrm>
                      </wpg:grpSpPr>
                      <wps:wsp>
                        <wps:cNvPr id="1392" name="矩形 61"/>
                        <wps:cNvSpPr/>
                        <wps:spPr>
                          <a:xfrm>
                            <a:off x="4661" y="4439"/>
                            <a:ext cx="2051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7BE3490F" w14:textId="77777777" w:rsidR="000810D8" w:rsidRDefault="007620E7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b/>
                                  <w:color w:val="7DAEB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7DAEB8"/>
                                  <w:sz w:val="28"/>
                                  <w:szCs w:val="28"/>
                                </w:rPr>
                                <w:t>4、自我评价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393" name="组合 113"/>
                        <wpg:cNvGrpSpPr/>
                        <wpg:grpSpPr>
                          <a:xfrm>
                            <a:off x="4829" y="5090"/>
                            <a:ext cx="10461" cy="67"/>
                            <a:chOff x="4829" y="6380"/>
                            <a:chExt cx="10461" cy="67"/>
                          </a:xfrm>
                        </wpg:grpSpPr>
                        <wps:wsp>
                          <wps:cNvPr id="1394" name="矩形 63"/>
                          <wps:cNvSpPr/>
                          <wps:spPr>
                            <a:xfrm>
                              <a:off x="4829" y="6390"/>
                              <a:ext cx="10461" cy="57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95" name="矩形 81"/>
                          <wps:cNvSpPr/>
                          <wps:spPr>
                            <a:xfrm>
                              <a:off x="4845" y="6380"/>
                              <a:ext cx="1190" cy="57"/>
                            </a:xfrm>
                            <a:prstGeom prst="rect">
                              <a:avLst/>
                            </a:prstGeom>
                            <a:solidFill>
                              <a:srgbClr val="7DAE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600109" w14:textId="77777777" w:rsidR="000810D8" w:rsidRDefault="000810D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D671CC" id="组合 1391" o:spid="_x0000_s1027" style="position:absolute;left:0;text-align:left;margin-left:-52.75pt;margin-top:588.25pt;width:531.45pt;height:35.9pt;z-index:251651584" coordorigin="4661,4439" coordsize="10629,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">
                <v:rect id="矩形 61" o:spid="_x0000_s1028" style="position:absolute;left:4661;top:4439;width:205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" filled="f" stroked="f">
                  <v:textbox>
                    <w:txbxContent>
                      <w:p w14:paraId="7BE3490F" w14:textId="77777777" w:rsidR="000810D8" w:rsidRDefault="007620E7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b/>
                            <w:color w:val="7DAEB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7DAEB8"/>
                            <w:sz w:val="28"/>
                            <w:szCs w:val="28"/>
                          </w:rPr>
                          <w:t>4、自我评价</w:t>
                        </w:r>
                      </w:p>
                    </w:txbxContent>
                  </v:textbox>
                </v:rect>
                <v:group id="组合 113" o:spid="_x0000_s1029" style="position:absolute;left:4829;top:5090;width:10461;height:67" coordorigin="4829,6380" coordsize="10461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Pv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ifTBP4+yacIBe/AAAA//8DAFBLAQItABQABgAIAAAAIQDb4fbL7gAAAIUBAAATAAAAAAAAAAAA&#10;AAAAAAAAAABbQ29udGVudF9UeXBlc10ueG1sUEsBAi0AFAAGAAgAAAAhAFr0LFu/AAAAFQEAAAsA&#10;AAAAAAAAAAAAAAAAHwEAAF9yZWxzLy5yZWxzUEsBAi0AFAAGAAgAAAAhAKxnA+/EAAAA3QAAAA8A&#10;AAAAAAAAAAAAAAAABwIAAGRycy9kb3ducmV2LnhtbFBLBQYAAAAAAwADALcAAAD4AgAAAAA=&#10;">
                  <v:rect id="矩形 63" o:spid="_x0000_s1030" style="position:absolute;left:4829;top:6390;width:10461;height: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" fillcolor="#e4e4e4" stroked="f" strokeweight="1pt"/>
                  <v:rect id="矩形 81" o:spid="_x0000_s1031" style="position:absolute;left:4845;top:6380;width:1190;height: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" fillcolor="#7daeb8" stroked="f" strokeweight="1pt">
                    <v:textbox>
                      <w:txbxContent>
                        <w:p w14:paraId="3D600109" w14:textId="77777777" w:rsidR="000810D8" w:rsidRDefault="000810D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7620E7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88DA576" wp14:editId="5D115EA8">
                <wp:simplePos x="0" y="0"/>
                <wp:positionH relativeFrom="column">
                  <wp:posOffset>1587500</wp:posOffset>
                </wp:positionH>
                <wp:positionV relativeFrom="paragraph">
                  <wp:posOffset>590550</wp:posOffset>
                </wp:positionV>
                <wp:extent cx="2635250" cy="5092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D96A8" w14:textId="77777777" w:rsidR="000810D8" w:rsidRDefault="007620E7">
                            <w:pPr>
                              <w:spacing w:line="420" w:lineRule="exact"/>
                              <w:ind w:firstLineChars="200" w:firstLine="56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8"/>
                                <w:szCs w:val="36"/>
                              </w:rPr>
                              <w:t>求职意向：Java开发</w:t>
                            </w:r>
                          </w:p>
                          <w:p w14:paraId="553964F3" w14:textId="77777777" w:rsidR="000810D8" w:rsidRDefault="007620E7">
                            <w:pPr>
                              <w:spacing w:line="420" w:lineRule="exact"/>
                              <w:ind w:left="840"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8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A576" id="文本框 3" o:spid="_x0000_s1032" type="#_x0000_t202" style="position:absolute;left:0;text-align:left;margin-left:125pt;margin-top:46.5pt;width:207.5pt;height:40.1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" filled="f" stroked="f" strokeweight=".5pt">
                <v:textbox>
                  <w:txbxContent>
                    <w:p w14:paraId="266D96A8" w14:textId="77777777" w:rsidR="000810D8" w:rsidRDefault="007620E7">
                      <w:pPr>
                        <w:spacing w:line="420" w:lineRule="exact"/>
                        <w:ind w:firstLineChars="200" w:firstLine="560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8"/>
                          <w:szCs w:val="36"/>
                        </w:rPr>
                        <w:t>求职意向：Java开发</w:t>
                      </w:r>
                    </w:p>
                    <w:p w14:paraId="553964F3" w14:textId="77777777" w:rsidR="000810D8" w:rsidRDefault="007620E7">
                      <w:pPr>
                        <w:spacing w:line="420" w:lineRule="exact"/>
                        <w:ind w:left="840" w:firstLine="420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8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620E7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E694C1D" wp14:editId="2899E2C2">
                <wp:simplePos x="0" y="0"/>
                <wp:positionH relativeFrom="column">
                  <wp:posOffset>2238375</wp:posOffset>
                </wp:positionH>
                <wp:positionV relativeFrom="paragraph">
                  <wp:posOffset>-69850</wp:posOffset>
                </wp:positionV>
                <wp:extent cx="1235710" cy="56261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562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B4D8B" w14:textId="77777777" w:rsidR="000810D8" w:rsidRDefault="007620E7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DAEB8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DAEB8"/>
                                <w:sz w:val="48"/>
                                <w:szCs w:val="56"/>
                              </w:rPr>
                              <w:t>钱贤松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94C1D" id="文本框 1" o:spid="_x0000_s1033" type="#_x0000_t202" style="position:absolute;left:0;text-align:left;margin-left:176.25pt;margin-top:-5.5pt;width:97.3pt;height:44.3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" filled="f" stroked="f" strokeweight=".5pt">
                <v:textbox>
                  <w:txbxContent>
                    <w:p w14:paraId="334B4D8B" w14:textId="77777777" w:rsidR="000810D8" w:rsidRDefault="007620E7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7DAEB8"/>
                          <w:sz w:val="48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DAEB8"/>
                          <w:sz w:val="48"/>
                          <w:szCs w:val="56"/>
                        </w:rPr>
                        <w:t>钱贤松</w:t>
                      </w:r>
                    </w:p>
                  </w:txbxContent>
                </v:textbox>
              </v:shape>
            </w:pict>
          </mc:Fallback>
        </mc:AlternateContent>
      </w:r>
      <w:r w:rsidR="007620E7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29CE772" wp14:editId="4867D861">
                <wp:simplePos x="0" y="0"/>
                <wp:positionH relativeFrom="column">
                  <wp:posOffset>-649605</wp:posOffset>
                </wp:positionH>
                <wp:positionV relativeFrom="paragraph">
                  <wp:posOffset>5358130</wp:posOffset>
                </wp:positionV>
                <wp:extent cx="6730365" cy="712470"/>
                <wp:effectExtent l="0" t="0" r="635" b="0"/>
                <wp:wrapNone/>
                <wp:docPr id="1396" name="组合 1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0365" cy="712470"/>
                          <a:chOff x="4811" y="4069"/>
                          <a:chExt cx="10599" cy="851"/>
                        </a:xfrm>
                      </wpg:grpSpPr>
                      <wps:wsp>
                        <wps:cNvPr id="1397" name="矩形 61"/>
                        <wps:cNvSpPr/>
                        <wps:spPr>
                          <a:xfrm>
                            <a:off x="4811" y="4069"/>
                            <a:ext cx="1995" cy="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44791E90" w14:textId="77777777" w:rsidR="000810D8" w:rsidRDefault="007620E7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b/>
                                  <w:color w:val="7DAEB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7DAEB8"/>
                                  <w:sz w:val="28"/>
                                  <w:szCs w:val="28"/>
                                </w:rPr>
                                <w:t>3、项目技能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398" name="组合 113"/>
                        <wpg:cNvGrpSpPr/>
                        <wpg:grpSpPr>
                          <a:xfrm>
                            <a:off x="4945" y="4470"/>
                            <a:ext cx="10465" cy="57"/>
                            <a:chOff x="4945" y="5760"/>
                            <a:chExt cx="10465" cy="57"/>
                          </a:xfrm>
                        </wpg:grpSpPr>
                        <wps:wsp>
                          <wps:cNvPr id="1399" name="矩形 63"/>
                          <wps:cNvSpPr/>
                          <wps:spPr>
                            <a:xfrm>
                              <a:off x="4949" y="5760"/>
                              <a:ext cx="10461" cy="57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00" name="矩形 81"/>
                          <wps:cNvSpPr/>
                          <wps:spPr>
                            <a:xfrm>
                              <a:off x="4945" y="5760"/>
                              <a:ext cx="1190" cy="57"/>
                            </a:xfrm>
                            <a:prstGeom prst="rect">
                              <a:avLst/>
                            </a:prstGeom>
                            <a:solidFill>
                              <a:srgbClr val="7DAE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BC5019" w14:textId="77777777" w:rsidR="000810D8" w:rsidRDefault="000810D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9CE772" id="组合 1396" o:spid="_x0000_s1034" style="position:absolute;left:0;text-align:left;margin-left:-51.15pt;margin-top:421.9pt;width:529.95pt;height:56.1pt;z-index:251659776" coordorigin="4811,4069" coordsize="10599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">
                <v:rect id="矩形 61" o:spid="_x0000_s1035" style="position:absolute;left:4811;top:4069;width:1995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" filled="f" stroked="f">
                  <v:textbox>
                    <w:txbxContent>
                      <w:p w14:paraId="44791E90" w14:textId="77777777" w:rsidR="000810D8" w:rsidRDefault="007620E7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b/>
                            <w:color w:val="7DAEB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7DAEB8"/>
                            <w:sz w:val="28"/>
                            <w:szCs w:val="28"/>
                          </w:rPr>
                          <w:t>3、项目技能</w:t>
                        </w:r>
                      </w:p>
                    </w:txbxContent>
                  </v:textbox>
                </v:rect>
                <v:group id="组合 113" o:spid="_x0000_s1036" style="position:absolute;left:4945;top:4470;width:10465;height:57" coordorigin="4945,5760" coordsize="10465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">
                  <v:rect id="矩形 63" o:spid="_x0000_s1037" style="position:absolute;left:4949;top:5760;width:10461;height: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" fillcolor="#e4e4e4" stroked="f" strokeweight="1pt"/>
                  <v:rect id="矩形 81" o:spid="_x0000_s1038" style="position:absolute;left:4945;top:5760;width:1190;height: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" fillcolor="#7daeb8" stroked="f" strokeweight="1pt">
                    <v:textbox>
                      <w:txbxContent>
                        <w:p w14:paraId="25BC5019" w14:textId="77777777" w:rsidR="000810D8" w:rsidRDefault="000810D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7620E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2E4E484" wp14:editId="60661DE1">
                <wp:simplePos x="0" y="0"/>
                <wp:positionH relativeFrom="column">
                  <wp:posOffset>-676275</wp:posOffset>
                </wp:positionH>
                <wp:positionV relativeFrom="paragraph">
                  <wp:posOffset>5701030</wp:posOffset>
                </wp:positionV>
                <wp:extent cx="6707505" cy="1828800"/>
                <wp:effectExtent l="0" t="0" r="0" b="0"/>
                <wp:wrapNone/>
                <wp:docPr id="1389" name="文本框 1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75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906700" w14:textId="77777777" w:rsidR="000810D8" w:rsidRDefault="007620E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Autospacing="0" w:afterAutospacing="0" w:line="36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JAVA基础扎实，有良好的编程思想；熟练使用Tomcat应用服务器，具有项目开发到部署上线运行的经历。</w:t>
                            </w:r>
                          </w:p>
                          <w:p w14:paraId="50CC3268" w14:textId="77777777" w:rsidR="000810D8" w:rsidRDefault="007620E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Autospacing="0" w:afterAutospacing="0" w:line="36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熟悉基本的数据结构，具有一定解决数据结构问题的能力。</w:t>
                            </w:r>
                          </w:p>
                          <w:p w14:paraId="44B69D97" w14:textId="1A4E83E4" w:rsidR="000810D8" w:rsidRDefault="007620E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Autospacing="0" w:afterAutospacing="0" w:line="36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熟练掌握</w:t>
                            </w:r>
                            <w:r w:rsidR="000A4783">
                              <w:rPr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tml,</w:t>
                            </w:r>
                            <w:r w:rsidR="000A4783">
                              <w:rPr>
                                <w:sz w:val="21"/>
                                <w:szCs w:val="21"/>
                              </w:rPr>
                              <w:t>JavaScript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,</w:t>
                            </w:r>
                            <w:r w:rsidR="000A4783">
                              <w:rPr>
                                <w:sz w:val="21"/>
                                <w:szCs w:val="21"/>
                              </w:rPr>
                              <w:t>JQuery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,</w:t>
                            </w:r>
                            <w:r w:rsidR="000A4783">
                              <w:rPr>
                                <w:sz w:val="2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sp等前端开发。</w:t>
                            </w:r>
                          </w:p>
                          <w:p w14:paraId="2CC89395" w14:textId="77777777" w:rsidR="000810D8" w:rsidRDefault="007620E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Autospacing="0" w:afterAutospacing="0" w:line="36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熟悉使用Spring, SpringMVC, Mybatis等流行的开发框架，理解框架的设计原则和内部机制。  </w:t>
                            </w:r>
                          </w:p>
                          <w:p w14:paraId="25D279EC" w14:textId="77777777" w:rsidR="000810D8" w:rsidRDefault="007620E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Autospacing="0" w:afterAutospacing="0" w:line="360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熟悉MySQL，SQLServer等常见的数据库。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4E484" id="文本框 1389" o:spid="_x0000_s1039" type="#_x0000_t202" style="position:absolute;left:0;text-align:left;margin-left:-53.25pt;margin-top:448.9pt;width:528.15pt;height:2in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" filled="f" stroked="f" strokeweight=".5pt">
                <v:textbox>
                  <w:txbxContent>
                    <w:p w14:paraId="3A906700" w14:textId="77777777" w:rsidR="000810D8" w:rsidRDefault="007620E7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beforeAutospacing="0" w:afterAutospacing="0" w:line="36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JAVA基础扎实，有良好的编程思想；熟练使用Tomcat应用服务器，具有项目开发到部署上线运行的经历。</w:t>
                      </w:r>
                    </w:p>
                    <w:p w14:paraId="50CC3268" w14:textId="77777777" w:rsidR="000810D8" w:rsidRDefault="007620E7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beforeAutospacing="0" w:afterAutospacing="0" w:line="36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熟悉基本的数据结构，具有一定解决数据结构问题的能力。</w:t>
                      </w:r>
                    </w:p>
                    <w:p w14:paraId="44B69D97" w14:textId="1A4E83E4" w:rsidR="000810D8" w:rsidRDefault="007620E7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beforeAutospacing="0" w:afterAutospacing="0" w:line="36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熟练掌握</w:t>
                      </w:r>
                      <w:r w:rsidR="000A4783">
                        <w:rPr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tml,</w:t>
                      </w:r>
                      <w:r w:rsidR="000A4783">
                        <w:rPr>
                          <w:sz w:val="21"/>
                          <w:szCs w:val="21"/>
                        </w:rPr>
                        <w:t>JavaScript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,</w:t>
                      </w:r>
                      <w:r w:rsidR="000A4783">
                        <w:rPr>
                          <w:sz w:val="21"/>
                          <w:szCs w:val="21"/>
                        </w:rPr>
                        <w:t>JQuery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,</w:t>
                      </w:r>
                      <w:r w:rsidR="000A4783">
                        <w:rPr>
                          <w:sz w:val="21"/>
                          <w:szCs w:val="21"/>
                        </w:rPr>
                        <w:t>J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sp等前端开发。</w:t>
                      </w:r>
                    </w:p>
                    <w:p w14:paraId="2CC89395" w14:textId="77777777" w:rsidR="000810D8" w:rsidRDefault="007620E7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beforeAutospacing="0" w:afterAutospacing="0" w:line="36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熟悉使用Spring, SpringMVC, Mybatis等流行的开发框架，理解框架的设计原则和内部机制。  </w:t>
                      </w:r>
                    </w:p>
                    <w:p w14:paraId="25D279EC" w14:textId="77777777" w:rsidR="000810D8" w:rsidRDefault="007620E7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beforeAutospacing="0" w:afterAutospacing="0" w:line="360" w:lineRule="auto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熟悉MySQL，SQLServer等常见的数据库。</w:t>
                      </w:r>
                    </w:p>
                  </w:txbxContent>
                </v:textbox>
              </v:shape>
            </w:pict>
          </mc:Fallback>
        </mc:AlternateContent>
      </w:r>
      <w:r w:rsidR="007620E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8541497" wp14:editId="7CA6CE80">
                <wp:simplePos x="0" y="0"/>
                <wp:positionH relativeFrom="column">
                  <wp:posOffset>-701675</wp:posOffset>
                </wp:positionH>
                <wp:positionV relativeFrom="paragraph">
                  <wp:posOffset>3458210</wp:posOffset>
                </wp:positionV>
                <wp:extent cx="6819900" cy="1986915"/>
                <wp:effectExtent l="0" t="0" r="0" b="0"/>
                <wp:wrapNone/>
                <wp:docPr id="1388" name="文本框 1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986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3047EBE" w14:textId="77777777" w:rsidR="000810D8" w:rsidRDefault="007620E7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基于SSM的校园疫情防控管理系统的开发与设计</w:t>
                            </w:r>
                          </w:p>
                          <w:p w14:paraId="3E7F3D0E" w14:textId="77777777" w:rsidR="000810D8" w:rsidRDefault="007620E7">
                            <w:pPr>
                              <w:spacing w:line="360" w:lineRule="auto"/>
                              <w:ind w:left="420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为方便校园疫情防控管理所设计的系统，主要有入校，离校申请，体温登记，健康信息登记，违纪学生记录等功能。涵盖了全校所有人员和不同角色的需求。</w:t>
                            </w:r>
                          </w:p>
                          <w:p w14:paraId="3256097E" w14:textId="77777777" w:rsidR="000810D8" w:rsidRDefault="007620E7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校园维修登记系统-大学生创新创业大赛校级立项，上海市计算机应用大赛三等奖</w:t>
                            </w:r>
                          </w:p>
                          <w:p w14:paraId="29B70496" w14:textId="7323E85A" w:rsidR="000810D8" w:rsidRDefault="007620E7">
                            <w:pPr>
                              <w:spacing w:line="360" w:lineRule="auto"/>
                              <w:ind w:left="420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利用</w:t>
                            </w:r>
                            <w:r w:rsidR="000A4783"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SSM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框架和</w:t>
                            </w:r>
                            <w:r w:rsidR="0057024A"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数据库搭建的校园日常报修系统，具有日常报修表单填写和流程查看等功能，同时具有数据可视化分析的特色功能。</w:t>
                            </w:r>
                          </w:p>
                          <w:p w14:paraId="6D37B1DA" w14:textId="77777777" w:rsidR="000810D8" w:rsidRDefault="000810D8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41497" id="文本框 1388" o:spid="_x0000_s1040" type="#_x0000_t202" style="position:absolute;left:0;text-align:left;margin-left:-55.25pt;margin-top:272.3pt;width:537pt;height:156.4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" filled="f" stroked="f" strokeweight=".5pt">
                <v:textbox>
                  <w:txbxContent>
                    <w:p w14:paraId="63047EBE" w14:textId="77777777" w:rsidR="000810D8" w:rsidRDefault="007620E7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基于SSM的校园疫情防控管理系统的开发与设计</w:t>
                      </w:r>
                    </w:p>
                    <w:p w14:paraId="3E7F3D0E" w14:textId="77777777" w:rsidR="000810D8" w:rsidRDefault="007620E7">
                      <w:pPr>
                        <w:spacing w:line="360" w:lineRule="auto"/>
                        <w:ind w:left="420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为方便校园疫情防控管理所设计的系统，主要有入校，离校申请，体温登记，健康信息登记，违纪学生记录等功能。涵盖了全校所有人员和不同角色的需求。</w:t>
                      </w:r>
                    </w:p>
                    <w:p w14:paraId="3256097E" w14:textId="77777777" w:rsidR="000810D8" w:rsidRDefault="007620E7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校园维修登记系统-大学生创新创业大赛校级立项，上海市计算机应用大赛三等奖</w:t>
                      </w:r>
                    </w:p>
                    <w:p w14:paraId="29B70496" w14:textId="7323E85A" w:rsidR="000810D8" w:rsidRDefault="007620E7">
                      <w:pPr>
                        <w:spacing w:line="360" w:lineRule="auto"/>
                        <w:ind w:left="420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利用</w:t>
                      </w:r>
                      <w:r w:rsidR="000A4783">
                        <w:rPr>
                          <w:rFonts w:asciiTheme="minorEastAsia" w:hAnsiTheme="minorEastAsia" w:cstheme="minorEastAsia"/>
                          <w:szCs w:val="21"/>
                        </w:rPr>
                        <w:t>SSM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框架和</w:t>
                      </w:r>
                      <w:r w:rsidR="0057024A">
                        <w:rPr>
                          <w:rFonts w:asciiTheme="minorEastAsia" w:hAnsiTheme="minorEastAsia" w:cstheme="minorEastAsia"/>
                          <w:szCs w:val="21"/>
                        </w:rPr>
                        <w:t>MySQL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数据库搭建的校园日常报修系统，具有日常报修表单填写和流程查看等功能，同时具有数据可视化分析的特色功能。</w:t>
                      </w:r>
                    </w:p>
                    <w:p w14:paraId="6D37B1DA" w14:textId="77777777" w:rsidR="000810D8" w:rsidRDefault="000810D8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7620E7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264D090D" wp14:editId="7460F7A2">
                <wp:simplePos x="0" y="0"/>
                <wp:positionH relativeFrom="column">
                  <wp:posOffset>-633730</wp:posOffset>
                </wp:positionH>
                <wp:positionV relativeFrom="paragraph">
                  <wp:posOffset>2976880</wp:posOffset>
                </wp:positionV>
                <wp:extent cx="6717665" cy="417830"/>
                <wp:effectExtent l="0" t="0" r="635" b="0"/>
                <wp:wrapNone/>
                <wp:docPr id="1401" name="组合 1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417830"/>
                          <a:chOff x="4751" y="3369"/>
                          <a:chExt cx="10579" cy="658"/>
                        </a:xfrm>
                      </wpg:grpSpPr>
                      <wps:wsp>
                        <wps:cNvPr id="1402" name="矩形 61"/>
                        <wps:cNvSpPr/>
                        <wps:spPr>
                          <a:xfrm>
                            <a:off x="4751" y="3369"/>
                            <a:ext cx="1782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2B6E8191" w14:textId="77777777" w:rsidR="000810D8" w:rsidRDefault="007620E7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b/>
                                  <w:color w:val="7DAEB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7DAEB8"/>
                                  <w:sz w:val="28"/>
                                  <w:szCs w:val="28"/>
                                </w:rPr>
                                <w:t>2、项目经历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403" name="组合 113"/>
                        <wpg:cNvGrpSpPr/>
                        <wpg:grpSpPr>
                          <a:xfrm>
                            <a:off x="4869" y="3960"/>
                            <a:ext cx="10461" cy="67"/>
                            <a:chOff x="4869" y="5250"/>
                            <a:chExt cx="10461" cy="67"/>
                          </a:xfrm>
                        </wpg:grpSpPr>
                        <wps:wsp>
                          <wps:cNvPr id="1404" name="矩形 63"/>
                          <wps:cNvSpPr/>
                          <wps:spPr>
                            <a:xfrm>
                              <a:off x="4869" y="5260"/>
                              <a:ext cx="10461" cy="57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05" name="矩形 81"/>
                          <wps:cNvSpPr/>
                          <wps:spPr>
                            <a:xfrm>
                              <a:off x="4875" y="5250"/>
                              <a:ext cx="1190" cy="57"/>
                            </a:xfrm>
                            <a:prstGeom prst="rect">
                              <a:avLst/>
                            </a:prstGeom>
                            <a:solidFill>
                              <a:srgbClr val="7DAE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A9802E" w14:textId="77777777" w:rsidR="000810D8" w:rsidRDefault="000810D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4D090D" id="组合 1401" o:spid="_x0000_s1041" style="position:absolute;left:0;text-align:left;margin-left:-49.9pt;margin-top:234.4pt;width:528.95pt;height:32.9pt;z-index:251664896" coordorigin="4751,3369" coordsize="10579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">
                <v:rect id="矩形 61" o:spid="_x0000_s1042" style="position:absolute;left:4751;top:3369;width:1782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" filled="f" stroked="f">
                  <v:textbox>
                    <w:txbxContent>
                      <w:p w14:paraId="2B6E8191" w14:textId="77777777" w:rsidR="000810D8" w:rsidRDefault="007620E7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b/>
                            <w:color w:val="7DAEB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7DAEB8"/>
                            <w:sz w:val="28"/>
                            <w:szCs w:val="28"/>
                          </w:rPr>
                          <w:t>2、项目经历</w:t>
                        </w:r>
                      </w:p>
                    </w:txbxContent>
                  </v:textbox>
                </v:rect>
                <v:group id="组合 113" o:spid="_x0000_s1043" style="position:absolute;left:4869;top:3960;width:10461;height:67" coordorigin="4869,5250" coordsize="10461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1sN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NIa/b8IJcvkLAAD//wMAUEsBAi0AFAAGAAgAAAAhANvh9svuAAAAhQEAABMAAAAAAAAAAAAA&#10;AAAAAAAAAFtDb250ZW50X1R5cGVzXS54bWxQSwECLQAUAAYACAAAACEAWvQsW78AAAAVAQAACwAA&#10;AAAAAAAAAAAAAAAfAQAAX3JlbHMvLnJlbHNQSwECLQAUAAYACAAAACEAhMdbDcMAAADdAAAADwAA&#10;AAAAAAAAAAAAAAAHAgAAZHJzL2Rvd25yZXYueG1sUEsFBgAAAAADAAMAtwAAAPcCAAAAAA==&#10;">
                  <v:rect id="矩形 63" o:spid="_x0000_s1044" style="position:absolute;left:4869;top:5260;width:10461;height: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" fillcolor="#e4e4e4" stroked="f" strokeweight="1pt"/>
                  <v:rect id="矩形 81" o:spid="_x0000_s1045" style="position:absolute;left:4875;top:5250;width:1190;height: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" fillcolor="#7daeb8" stroked="f" strokeweight="1pt">
                    <v:textbox>
                      <w:txbxContent>
                        <w:p w14:paraId="01A9802E" w14:textId="77777777" w:rsidR="000810D8" w:rsidRDefault="000810D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7620E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08FFBB" wp14:editId="3F4788C4">
                <wp:simplePos x="0" y="0"/>
                <wp:positionH relativeFrom="column">
                  <wp:posOffset>-659130</wp:posOffset>
                </wp:positionH>
                <wp:positionV relativeFrom="paragraph">
                  <wp:posOffset>1799590</wp:posOffset>
                </wp:positionV>
                <wp:extent cx="6851650" cy="1433830"/>
                <wp:effectExtent l="0" t="0" r="0" b="0"/>
                <wp:wrapNone/>
                <wp:docPr id="1387" name="文本框 1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0" cy="1433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A2428F3" w14:textId="77777777" w:rsidR="000810D8" w:rsidRDefault="007620E7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7DAEB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7DAEB8"/>
                                <w:szCs w:val="21"/>
                              </w:rPr>
                              <w:t xml:space="preserve">2018.9-2022.6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DAEB8"/>
                                <w:szCs w:val="21"/>
                              </w:rPr>
                              <w:t>上海海洋大学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7DAEB8"/>
                                <w:szCs w:val="21"/>
                              </w:rPr>
                              <w:t xml:space="preserve">                      空间信息与数字技术 </w:t>
                            </w:r>
                          </w:p>
                          <w:p w14:paraId="6843C3B9" w14:textId="77777777" w:rsidR="000810D8" w:rsidRDefault="007620E7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DAEB8"/>
                                <w:szCs w:val="21"/>
                                <w:shd w:val="clear" w:color="auto" w:fill="FFFFFF"/>
                              </w:rPr>
                              <w:t>主修课程：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Cs w:val="21"/>
                                <w:shd w:val="clear" w:color="auto" w:fill="FFFFFF"/>
                              </w:rPr>
                              <w:t>C程序设计，C++程序设计，JAVA程序设计，数据结构，计算机操作系统，计算机组成原理，计算机网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Cs w:val="21"/>
                                <w:shd w:val="clear" w:color="auto" w:fill="FFFFFF"/>
                              </w:rPr>
                              <w:tab/>
                              <w:t>络，数据库系统原理，软件工程，空间信息数据获取技术，空间建模与分析，数字图像处理，数字信号处理。</w:t>
                            </w:r>
                          </w:p>
                          <w:p w14:paraId="0AB87B0F" w14:textId="77777777" w:rsidR="000810D8" w:rsidRDefault="007620E7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DAEB8"/>
                                <w:szCs w:val="21"/>
                                <w:shd w:val="clear" w:color="auto" w:fill="FFFFFF"/>
                              </w:rPr>
                              <w:t>拥有证书：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Cs w:val="21"/>
                                <w:shd w:val="clear" w:color="auto" w:fill="FFFFFF"/>
                              </w:rPr>
                              <w:t>CET4,上海市计算机等级考-C语言程序设计二级，驾驶证，蓝桥杯JAVA B组省二等奖。</w:t>
                            </w:r>
                          </w:p>
                          <w:p w14:paraId="6255A2AC" w14:textId="77777777" w:rsidR="000810D8" w:rsidRDefault="000810D8">
                            <w:pPr>
                              <w:spacing w:line="360" w:lineRule="auto"/>
                            </w:pPr>
                          </w:p>
                          <w:p w14:paraId="0A4E917B" w14:textId="77777777" w:rsidR="000810D8" w:rsidRDefault="000810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8FFBB" id="文本框 1387" o:spid="_x0000_s1046" type="#_x0000_t202" style="position:absolute;left:0;text-align:left;margin-left:-51.9pt;margin-top:141.7pt;width:539.5pt;height:112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" filled="f" stroked="f" strokeweight=".5pt">
                <v:textbox>
                  <w:txbxContent>
                    <w:p w14:paraId="4A2428F3" w14:textId="77777777" w:rsidR="000810D8" w:rsidRDefault="007620E7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7DAEB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7DAEB8"/>
                          <w:szCs w:val="21"/>
                        </w:rPr>
                        <w:t xml:space="preserve">2018.9-2022.6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DAEB8"/>
                          <w:szCs w:val="21"/>
                        </w:rPr>
                        <w:t>上海海洋大学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7DAEB8"/>
                          <w:szCs w:val="21"/>
                        </w:rPr>
                        <w:t xml:space="preserve">                      空间信息与数字技术 </w:t>
                      </w:r>
                    </w:p>
                    <w:p w14:paraId="6843C3B9" w14:textId="77777777" w:rsidR="000810D8" w:rsidRDefault="007620E7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DAEB8"/>
                          <w:szCs w:val="21"/>
                          <w:shd w:val="clear" w:color="auto" w:fill="FFFFFF"/>
                        </w:rPr>
                        <w:t>主修课程：</w:t>
                      </w:r>
                      <w:r>
                        <w:rPr>
                          <w:rFonts w:ascii="宋体" w:eastAsia="宋体" w:hAnsi="宋体" w:cs="宋体" w:hint="eastAsia"/>
                          <w:szCs w:val="21"/>
                          <w:shd w:val="clear" w:color="auto" w:fill="FFFFFF"/>
                        </w:rPr>
                        <w:t>C程序设计，C++程序设计，JAVA程序设计，数据结构，计算机操作系统，计算机组成原理，计算机网</w:t>
                      </w:r>
                      <w:r>
                        <w:rPr>
                          <w:rFonts w:ascii="宋体" w:eastAsia="宋体" w:hAnsi="宋体" w:cs="宋体" w:hint="eastAsia"/>
                          <w:szCs w:val="21"/>
                          <w:shd w:val="clear" w:color="auto" w:fill="FFFFFF"/>
                        </w:rPr>
                        <w:tab/>
                        <w:t>络，数据库系统原理，软件工程，空间信息数据获取技术，空间建模与分析，数字图像处理，数字信号处理。</w:t>
                      </w:r>
                    </w:p>
                    <w:p w14:paraId="0AB87B0F" w14:textId="77777777" w:rsidR="000810D8" w:rsidRDefault="007620E7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宋体" w:eastAsia="宋体" w:hAnsi="宋体" w:cs="宋体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DAEB8"/>
                          <w:szCs w:val="21"/>
                          <w:shd w:val="clear" w:color="auto" w:fill="FFFFFF"/>
                        </w:rPr>
                        <w:t>拥有证书：</w:t>
                      </w:r>
                      <w:r>
                        <w:rPr>
                          <w:rFonts w:ascii="宋体" w:eastAsia="宋体" w:hAnsi="宋体" w:cs="宋体" w:hint="eastAsia"/>
                          <w:szCs w:val="21"/>
                          <w:shd w:val="clear" w:color="auto" w:fill="FFFFFF"/>
                        </w:rPr>
                        <w:t>CET4,上海市计算机等级考-C语言程序设计二级，驾驶证，蓝桥杯JAVA B组省二等奖。</w:t>
                      </w:r>
                    </w:p>
                    <w:p w14:paraId="6255A2AC" w14:textId="77777777" w:rsidR="000810D8" w:rsidRDefault="000810D8">
                      <w:pPr>
                        <w:spacing w:line="360" w:lineRule="auto"/>
                      </w:pPr>
                    </w:p>
                    <w:p w14:paraId="0A4E917B" w14:textId="77777777" w:rsidR="000810D8" w:rsidRDefault="000810D8"/>
                  </w:txbxContent>
                </v:textbox>
              </v:shape>
            </w:pict>
          </mc:Fallback>
        </mc:AlternateContent>
      </w:r>
      <w:r w:rsidR="007620E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656AD42" wp14:editId="36417F97">
                <wp:simplePos x="0" y="0"/>
                <wp:positionH relativeFrom="column">
                  <wp:posOffset>-467360</wp:posOffset>
                </wp:positionH>
                <wp:positionV relativeFrom="paragraph">
                  <wp:posOffset>34290</wp:posOffset>
                </wp:positionV>
                <wp:extent cx="1941830" cy="11785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30" cy="1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CAF41" w14:textId="77777777" w:rsidR="000810D8" w:rsidRDefault="007620E7">
                            <w:pPr>
                              <w:spacing w:line="48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</w:rPr>
                              <w:t>电话：16621113161</w:t>
                            </w:r>
                          </w:p>
                          <w:p w14:paraId="0ACC45E2" w14:textId="77777777" w:rsidR="000810D8" w:rsidRDefault="007620E7">
                            <w:pPr>
                              <w:spacing w:line="48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</w:rPr>
                              <w:t>学历：大学本科</w:t>
                            </w:r>
                          </w:p>
                          <w:p w14:paraId="59A19D7B" w14:textId="77777777" w:rsidR="000810D8" w:rsidRDefault="007620E7">
                            <w:pPr>
                              <w:spacing w:line="48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</w:rPr>
                              <w:t>邮箱：</w:t>
                            </w:r>
                            <w:hyperlink r:id="rId8" w:history="1"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</w:rPr>
                                <w:t>1757949943@qq.com</w:t>
                              </w:r>
                            </w:hyperlink>
                          </w:p>
                          <w:p w14:paraId="2823623C" w14:textId="77777777" w:rsidR="000810D8" w:rsidRDefault="000810D8">
                            <w:pPr>
                              <w:spacing w:line="48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6AD42" id="文本框 12" o:spid="_x0000_s1047" type="#_x0000_t202" style="position:absolute;left:0;text-align:left;margin-left:-36.8pt;margin-top:2.7pt;width:152.9pt;height:92.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" filled="f" stroked="f" strokeweight=".5pt">
                <v:textbox>
                  <w:txbxContent>
                    <w:p w14:paraId="5BACAF41" w14:textId="77777777" w:rsidR="000810D8" w:rsidRDefault="007620E7">
                      <w:pPr>
                        <w:spacing w:line="480" w:lineRule="exact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</w:rPr>
                        <w:t>电话：16621113161</w:t>
                      </w:r>
                    </w:p>
                    <w:p w14:paraId="0ACC45E2" w14:textId="77777777" w:rsidR="000810D8" w:rsidRDefault="007620E7">
                      <w:pPr>
                        <w:spacing w:line="480" w:lineRule="exact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</w:rPr>
                        <w:t>学历：大学本科</w:t>
                      </w:r>
                    </w:p>
                    <w:p w14:paraId="59A19D7B" w14:textId="77777777" w:rsidR="000810D8" w:rsidRDefault="007620E7">
                      <w:pPr>
                        <w:spacing w:line="480" w:lineRule="exact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</w:rPr>
                        <w:t>邮箱：</w:t>
                      </w:r>
                      <w:hyperlink r:id="rId9" w:history="1">
                        <w: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</w:rPr>
                          <w:t>1757949943@qq.com</w:t>
                        </w:r>
                      </w:hyperlink>
                    </w:p>
                    <w:p w14:paraId="2823623C" w14:textId="77777777" w:rsidR="000810D8" w:rsidRDefault="000810D8">
                      <w:pPr>
                        <w:spacing w:line="480" w:lineRule="exact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0E7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9C889B1" wp14:editId="6D5709DD">
                <wp:simplePos x="0" y="0"/>
                <wp:positionH relativeFrom="column">
                  <wp:posOffset>-683895</wp:posOffset>
                </wp:positionH>
                <wp:positionV relativeFrom="paragraph">
                  <wp:posOffset>186055</wp:posOffset>
                </wp:positionV>
                <wp:extent cx="183515" cy="786130"/>
                <wp:effectExtent l="0" t="0" r="6985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15" cy="786130"/>
                          <a:chOff x="1075" y="1866"/>
                          <a:chExt cx="289" cy="1238"/>
                        </a:xfrm>
                      </wpg:grpSpPr>
                      <wpg:grpSp>
                        <wpg:cNvPr id="29" name="组合 18"/>
                        <wpg:cNvGrpSpPr/>
                        <wpg:grpSpPr>
                          <a:xfrm>
                            <a:off x="1076" y="2816"/>
                            <a:ext cx="288" cy="288"/>
                            <a:chOff x="1009" y="9606"/>
                            <a:chExt cx="288" cy="288"/>
                          </a:xfrm>
                        </wpg:grpSpPr>
                        <wps:wsp>
                          <wps:cNvPr id="30" name="圆角矩形 9"/>
                          <wps:cNvSpPr/>
                          <wps:spPr>
                            <a:xfrm>
                              <a:off x="1009" y="9606"/>
                              <a:ext cx="288" cy="288"/>
                            </a:xfrm>
                            <a:prstGeom prst="roundRect">
                              <a:avLst/>
                            </a:prstGeom>
                            <a:solidFill>
                              <a:srgbClr val="75AB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1" name="组合 1"/>
                          <wpg:cNvGrpSpPr/>
                          <wpg:grpSpPr>
                            <a:xfrm>
                              <a:off x="1061" y="9672"/>
                              <a:ext cx="182" cy="134"/>
                              <a:chOff x="16505" y="8415"/>
                              <a:chExt cx="462" cy="479"/>
                            </a:xfrm>
                            <a:solidFill>
                              <a:srgbClr val="431D61"/>
                            </a:solidFill>
                          </wpg:grpSpPr>
                          <wps:wsp>
                            <wps:cNvPr id="43" name="Freeform 160"/>
                            <wps:cNvSpPr/>
                            <wps:spPr bwMode="auto">
                              <a:xfrm>
                                <a:off x="16505" y="8415"/>
                                <a:ext cx="462" cy="203"/>
                              </a:xfrm>
                              <a:custGeom>
                                <a:avLst/>
                                <a:gdLst>
                                  <a:gd name="T0" fmla="*/ 117 w 232"/>
                                  <a:gd name="T1" fmla="*/ 12 h 102"/>
                                  <a:gd name="T2" fmla="*/ 218 w 232"/>
                                  <a:gd name="T3" fmla="*/ 102 h 102"/>
                                  <a:gd name="T4" fmla="*/ 232 w 232"/>
                                  <a:gd name="T5" fmla="*/ 102 h 102"/>
                                  <a:gd name="T6" fmla="*/ 117 w 232"/>
                                  <a:gd name="T7" fmla="*/ 0 h 102"/>
                                  <a:gd name="T8" fmla="*/ 0 w 232"/>
                                  <a:gd name="T9" fmla="*/ 102 h 102"/>
                                  <a:gd name="T10" fmla="*/ 14 w 232"/>
                                  <a:gd name="T11" fmla="*/ 102 h 102"/>
                                  <a:gd name="T12" fmla="*/ 117 w 232"/>
                                  <a:gd name="T13" fmla="*/ 12 h 1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2" h="102">
                                    <a:moveTo>
                                      <a:pt x="117" y="12"/>
                                    </a:moveTo>
                                    <a:lnTo>
                                      <a:pt x="218" y="102"/>
                                    </a:lnTo>
                                    <a:lnTo>
                                      <a:pt x="232" y="102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14" y="102"/>
                                    </a:lnTo>
                                    <a:lnTo>
                                      <a:pt x="117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4" name="Freeform 161"/>
                            <wps:cNvSpPr/>
                            <wps:spPr bwMode="auto">
                              <a:xfrm>
                                <a:off x="16575" y="8467"/>
                                <a:ext cx="325" cy="142"/>
                              </a:xfrm>
                              <a:custGeom>
                                <a:avLst/>
                                <a:gdLst>
                                  <a:gd name="T0" fmla="*/ 0 w 163"/>
                                  <a:gd name="T1" fmla="*/ 71 h 71"/>
                                  <a:gd name="T2" fmla="*/ 163 w 163"/>
                                  <a:gd name="T3" fmla="*/ 71 h 71"/>
                                  <a:gd name="T4" fmla="*/ 82 w 163"/>
                                  <a:gd name="T5" fmla="*/ 0 h 71"/>
                                  <a:gd name="T6" fmla="*/ 0 w 163"/>
                                  <a:gd name="T7" fmla="*/ 71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63" h="71">
                                    <a:moveTo>
                                      <a:pt x="0" y="71"/>
                                    </a:moveTo>
                                    <a:lnTo>
                                      <a:pt x="163" y="71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0" y="7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" name="Freeform 162"/>
                            <wps:cNvSpPr/>
                            <wps:spPr bwMode="auto">
                              <a:xfrm>
                                <a:off x="16505" y="8618"/>
                                <a:ext cx="462" cy="277"/>
                              </a:xfrm>
                              <a:custGeom>
                                <a:avLst/>
                                <a:gdLst>
                                  <a:gd name="T0" fmla="*/ 117 w 232"/>
                                  <a:gd name="T1" fmla="*/ 53 h 139"/>
                                  <a:gd name="T2" fmla="*/ 0 w 232"/>
                                  <a:gd name="T3" fmla="*/ 0 h 139"/>
                                  <a:gd name="T4" fmla="*/ 0 w 232"/>
                                  <a:gd name="T5" fmla="*/ 139 h 139"/>
                                  <a:gd name="T6" fmla="*/ 232 w 232"/>
                                  <a:gd name="T7" fmla="*/ 139 h 139"/>
                                  <a:gd name="T8" fmla="*/ 232 w 232"/>
                                  <a:gd name="T9" fmla="*/ 0 h 139"/>
                                  <a:gd name="T10" fmla="*/ 117 w 232"/>
                                  <a:gd name="T11" fmla="*/ 53 h 1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32" h="139">
                                    <a:moveTo>
                                      <a:pt x="117" y="53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39"/>
                                    </a:lnTo>
                                    <a:lnTo>
                                      <a:pt x="232" y="139"/>
                                    </a:lnTo>
                                    <a:lnTo>
                                      <a:pt x="232" y="0"/>
                                    </a:lnTo>
                                    <a:lnTo>
                                      <a:pt x="117" y="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1076" y="1866"/>
                            <a:ext cx="288" cy="288"/>
                            <a:chOff x="1009" y="8412"/>
                            <a:chExt cx="288" cy="288"/>
                          </a:xfrm>
                        </wpg:grpSpPr>
                        <wps:wsp>
                          <wps:cNvPr id="32" name="圆角矩形 7"/>
                          <wps:cNvSpPr/>
                          <wps:spPr>
                            <a:xfrm>
                              <a:off x="1009" y="8412"/>
                              <a:ext cx="288" cy="288"/>
                            </a:xfrm>
                            <a:prstGeom prst="roundRect">
                              <a:avLst/>
                            </a:prstGeom>
                            <a:solidFill>
                              <a:srgbClr val="75AB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Freeform 137"/>
                          <wps:cNvSpPr>
                            <a:spLocks noEditPoints="1"/>
                          </wps:cNvSpPr>
                          <wps:spPr bwMode="auto">
                            <a:xfrm>
                              <a:off x="1092" y="8454"/>
                              <a:ext cx="118" cy="191"/>
                            </a:xfrm>
                            <a:custGeom>
                              <a:avLst/>
                              <a:gdLst>
                                <a:gd name="T0" fmla="*/ 104 w 127"/>
                                <a:gd name="T1" fmla="*/ 0 h 224"/>
                                <a:gd name="T2" fmla="*/ 23 w 127"/>
                                <a:gd name="T3" fmla="*/ 0 h 224"/>
                                <a:gd name="T4" fmla="*/ 0 w 127"/>
                                <a:gd name="T5" fmla="*/ 22 h 224"/>
                                <a:gd name="T6" fmla="*/ 0 w 127"/>
                                <a:gd name="T7" fmla="*/ 202 h 224"/>
                                <a:gd name="T8" fmla="*/ 23 w 127"/>
                                <a:gd name="T9" fmla="*/ 224 h 224"/>
                                <a:gd name="T10" fmla="*/ 104 w 127"/>
                                <a:gd name="T11" fmla="*/ 224 h 224"/>
                                <a:gd name="T12" fmla="*/ 127 w 127"/>
                                <a:gd name="T13" fmla="*/ 202 h 224"/>
                                <a:gd name="T14" fmla="*/ 127 w 127"/>
                                <a:gd name="T15" fmla="*/ 22 h 224"/>
                                <a:gd name="T16" fmla="*/ 104 w 127"/>
                                <a:gd name="T17" fmla="*/ 0 h 224"/>
                                <a:gd name="T18" fmla="*/ 47 w 127"/>
                                <a:gd name="T19" fmla="*/ 6 h 224"/>
                                <a:gd name="T20" fmla="*/ 81 w 127"/>
                                <a:gd name="T21" fmla="*/ 6 h 224"/>
                                <a:gd name="T22" fmla="*/ 87 w 127"/>
                                <a:gd name="T23" fmla="*/ 12 h 224"/>
                                <a:gd name="T24" fmla="*/ 81 w 127"/>
                                <a:gd name="T25" fmla="*/ 18 h 224"/>
                                <a:gd name="T26" fmla="*/ 47 w 127"/>
                                <a:gd name="T27" fmla="*/ 18 h 224"/>
                                <a:gd name="T28" fmla="*/ 41 w 127"/>
                                <a:gd name="T29" fmla="*/ 12 h 224"/>
                                <a:gd name="T30" fmla="*/ 47 w 127"/>
                                <a:gd name="T31" fmla="*/ 6 h 224"/>
                                <a:gd name="T32" fmla="*/ 13 w 127"/>
                                <a:gd name="T33" fmla="*/ 35 h 224"/>
                                <a:gd name="T34" fmla="*/ 21 w 127"/>
                                <a:gd name="T35" fmla="*/ 27 h 224"/>
                                <a:gd name="T36" fmla="*/ 107 w 127"/>
                                <a:gd name="T37" fmla="*/ 27 h 224"/>
                                <a:gd name="T38" fmla="*/ 115 w 127"/>
                                <a:gd name="T39" fmla="*/ 35 h 224"/>
                                <a:gd name="T40" fmla="*/ 115 w 127"/>
                                <a:gd name="T41" fmla="*/ 180 h 224"/>
                                <a:gd name="T42" fmla="*/ 107 w 127"/>
                                <a:gd name="T43" fmla="*/ 188 h 224"/>
                                <a:gd name="T44" fmla="*/ 21 w 127"/>
                                <a:gd name="T45" fmla="*/ 188 h 224"/>
                                <a:gd name="T46" fmla="*/ 13 w 127"/>
                                <a:gd name="T47" fmla="*/ 180 h 224"/>
                                <a:gd name="T48" fmla="*/ 13 w 127"/>
                                <a:gd name="T49" fmla="*/ 35 h 224"/>
                                <a:gd name="T50" fmla="*/ 64 w 127"/>
                                <a:gd name="T51" fmla="*/ 218 h 224"/>
                                <a:gd name="T52" fmla="*/ 51 w 127"/>
                                <a:gd name="T53" fmla="*/ 205 h 224"/>
                                <a:gd name="T54" fmla="*/ 64 w 127"/>
                                <a:gd name="T55" fmla="*/ 192 h 224"/>
                                <a:gd name="T56" fmla="*/ 77 w 127"/>
                                <a:gd name="T57" fmla="*/ 205 h 224"/>
                                <a:gd name="T58" fmla="*/ 64 w 127"/>
                                <a:gd name="T59" fmla="*/ 218 h 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27" h="224">
                                  <a:moveTo>
                                    <a:pt x="104" y="0"/>
                                  </a:move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11" y="0"/>
                                    <a:pt x="0" y="10"/>
                                    <a:pt x="0" y="22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cubicBezTo>
                                    <a:pt x="0" y="214"/>
                                    <a:pt x="11" y="224"/>
                                    <a:pt x="23" y="224"/>
                                  </a:cubicBezTo>
                                  <a:cubicBezTo>
                                    <a:pt x="104" y="224"/>
                                    <a:pt x="104" y="224"/>
                                    <a:pt x="104" y="224"/>
                                  </a:cubicBezTo>
                                  <a:cubicBezTo>
                                    <a:pt x="117" y="224"/>
                                    <a:pt x="127" y="214"/>
                                    <a:pt x="127" y="202"/>
                                  </a:cubicBezTo>
                                  <a:cubicBezTo>
                                    <a:pt x="127" y="22"/>
                                    <a:pt x="127" y="22"/>
                                    <a:pt x="127" y="22"/>
                                  </a:cubicBezTo>
                                  <a:cubicBezTo>
                                    <a:pt x="127" y="10"/>
                                    <a:pt x="117" y="0"/>
                                    <a:pt x="104" y="0"/>
                                  </a:cubicBezTo>
                                  <a:close/>
                                  <a:moveTo>
                                    <a:pt x="47" y="6"/>
                                  </a:moveTo>
                                  <a:cubicBezTo>
                                    <a:pt x="81" y="6"/>
                                    <a:pt x="81" y="6"/>
                                    <a:pt x="81" y="6"/>
                                  </a:cubicBezTo>
                                  <a:cubicBezTo>
                                    <a:pt x="84" y="6"/>
                                    <a:pt x="87" y="9"/>
                                    <a:pt x="87" y="12"/>
                                  </a:cubicBezTo>
                                  <a:cubicBezTo>
                                    <a:pt x="87" y="16"/>
                                    <a:pt x="84" y="18"/>
                                    <a:pt x="81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4" y="18"/>
                                    <a:pt x="41" y="16"/>
                                    <a:pt x="41" y="12"/>
                                  </a:cubicBezTo>
                                  <a:cubicBezTo>
                                    <a:pt x="41" y="9"/>
                                    <a:pt x="44" y="6"/>
                                    <a:pt x="47" y="6"/>
                                  </a:cubicBezTo>
                                  <a:close/>
                                  <a:moveTo>
                                    <a:pt x="13" y="35"/>
                                  </a:moveTo>
                                  <a:cubicBezTo>
                                    <a:pt x="13" y="30"/>
                                    <a:pt x="16" y="27"/>
                                    <a:pt x="21" y="27"/>
                                  </a:cubicBezTo>
                                  <a:cubicBezTo>
                                    <a:pt x="107" y="27"/>
                                    <a:pt x="107" y="27"/>
                                    <a:pt x="107" y="27"/>
                                  </a:cubicBezTo>
                                  <a:cubicBezTo>
                                    <a:pt x="111" y="27"/>
                                    <a:pt x="115" y="30"/>
                                    <a:pt x="115" y="35"/>
                                  </a:cubicBezTo>
                                  <a:cubicBezTo>
                                    <a:pt x="115" y="180"/>
                                    <a:pt x="115" y="180"/>
                                    <a:pt x="115" y="180"/>
                                  </a:cubicBezTo>
                                  <a:cubicBezTo>
                                    <a:pt x="115" y="184"/>
                                    <a:pt x="111" y="188"/>
                                    <a:pt x="107" y="188"/>
                                  </a:cubicBezTo>
                                  <a:cubicBezTo>
                                    <a:pt x="21" y="188"/>
                                    <a:pt x="21" y="188"/>
                                    <a:pt x="21" y="188"/>
                                  </a:cubicBezTo>
                                  <a:cubicBezTo>
                                    <a:pt x="16" y="188"/>
                                    <a:pt x="13" y="184"/>
                                    <a:pt x="13" y="180"/>
                                  </a:cubicBezTo>
                                  <a:lnTo>
                                    <a:pt x="13" y="35"/>
                                  </a:lnTo>
                                  <a:close/>
                                  <a:moveTo>
                                    <a:pt x="64" y="218"/>
                                  </a:moveTo>
                                  <a:cubicBezTo>
                                    <a:pt x="57" y="218"/>
                                    <a:pt x="51" y="213"/>
                                    <a:pt x="51" y="205"/>
                                  </a:cubicBezTo>
                                  <a:cubicBezTo>
                                    <a:pt x="51" y="198"/>
                                    <a:pt x="57" y="192"/>
                                    <a:pt x="64" y="192"/>
                                  </a:cubicBezTo>
                                  <a:cubicBezTo>
                                    <a:pt x="71" y="192"/>
                                    <a:pt x="77" y="198"/>
                                    <a:pt x="77" y="205"/>
                                  </a:cubicBezTo>
                                  <a:cubicBezTo>
                                    <a:pt x="77" y="213"/>
                                    <a:pt x="71" y="218"/>
                                    <a:pt x="64" y="2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3" name="组合 17"/>
                        <wpg:cNvGrpSpPr/>
                        <wpg:grpSpPr>
                          <a:xfrm>
                            <a:off x="1075" y="2342"/>
                            <a:ext cx="288" cy="288"/>
                            <a:chOff x="1009" y="9012"/>
                            <a:chExt cx="288" cy="288"/>
                          </a:xfrm>
                        </wpg:grpSpPr>
                        <wps:wsp>
                          <wps:cNvPr id="34" name="圆角矩形 8"/>
                          <wps:cNvSpPr/>
                          <wps:spPr>
                            <a:xfrm>
                              <a:off x="1009" y="9012"/>
                              <a:ext cx="288" cy="288"/>
                            </a:xfrm>
                            <a:prstGeom prst="roundRect">
                              <a:avLst/>
                            </a:prstGeom>
                            <a:solidFill>
                              <a:srgbClr val="75AB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039" y="9085"/>
                              <a:ext cx="228" cy="133"/>
                            </a:xfrm>
                            <a:custGeom>
                              <a:avLst/>
                              <a:gdLst>
                                <a:gd name="T0" fmla="*/ 135 w 139"/>
                                <a:gd name="T1" fmla="*/ 61 h 81"/>
                                <a:gd name="T2" fmla="*/ 131 w 139"/>
                                <a:gd name="T3" fmla="*/ 56 h 81"/>
                                <a:gd name="T4" fmla="*/ 131 w 139"/>
                                <a:gd name="T5" fmla="*/ 27 h 81"/>
                                <a:gd name="T6" fmla="*/ 139 w 139"/>
                                <a:gd name="T7" fmla="*/ 24 h 81"/>
                                <a:gd name="T8" fmla="*/ 70 w 139"/>
                                <a:gd name="T9" fmla="*/ 0 h 81"/>
                                <a:gd name="T10" fmla="*/ 0 w 139"/>
                                <a:gd name="T11" fmla="*/ 24 h 81"/>
                                <a:gd name="T12" fmla="*/ 70 w 139"/>
                                <a:gd name="T13" fmla="*/ 48 h 81"/>
                                <a:gd name="T14" fmla="*/ 127 w 139"/>
                                <a:gd name="T15" fmla="*/ 28 h 81"/>
                                <a:gd name="T16" fmla="*/ 127 w 139"/>
                                <a:gd name="T17" fmla="*/ 56 h 81"/>
                                <a:gd name="T18" fmla="*/ 123 w 139"/>
                                <a:gd name="T19" fmla="*/ 61 h 81"/>
                                <a:gd name="T20" fmla="*/ 126 w 139"/>
                                <a:gd name="T21" fmla="*/ 64 h 81"/>
                                <a:gd name="T22" fmla="*/ 123 w 139"/>
                                <a:gd name="T23" fmla="*/ 81 h 81"/>
                                <a:gd name="T24" fmla="*/ 135 w 139"/>
                                <a:gd name="T25" fmla="*/ 81 h 81"/>
                                <a:gd name="T26" fmla="*/ 132 w 139"/>
                                <a:gd name="T27" fmla="*/ 64 h 81"/>
                                <a:gd name="T28" fmla="*/ 135 w 139"/>
                                <a:gd name="T29" fmla="*/ 61 h 81"/>
                                <a:gd name="T30" fmla="*/ 28 w 139"/>
                                <a:gd name="T31" fmla="*/ 42 h 81"/>
                                <a:gd name="T32" fmla="*/ 28 w 139"/>
                                <a:gd name="T33" fmla="*/ 69 h 81"/>
                                <a:gd name="T34" fmla="*/ 70 w 139"/>
                                <a:gd name="T35" fmla="*/ 81 h 81"/>
                                <a:gd name="T36" fmla="*/ 111 w 139"/>
                                <a:gd name="T37" fmla="*/ 69 h 81"/>
                                <a:gd name="T38" fmla="*/ 111 w 139"/>
                                <a:gd name="T39" fmla="*/ 42 h 81"/>
                                <a:gd name="T40" fmla="*/ 70 w 139"/>
                                <a:gd name="T41" fmla="*/ 56 h 81"/>
                                <a:gd name="T42" fmla="*/ 28 w 139"/>
                                <a:gd name="T43" fmla="*/ 4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39" h="81">
                                  <a:moveTo>
                                    <a:pt x="135" y="61"/>
                                  </a:moveTo>
                                  <a:cubicBezTo>
                                    <a:pt x="135" y="58"/>
                                    <a:pt x="134" y="56"/>
                                    <a:pt x="131" y="56"/>
                                  </a:cubicBezTo>
                                  <a:cubicBezTo>
                                    <a:pt x="131" y="27"/>
                                    <a:pt x="131" y="27"/>
                                    <a:pt x="131" y="27"/>
                                  </a:cubicBezTo>
                                  <a:cubicBezTo>
                                    <a:pt x="139" y="24"/>
                                    <a:pt x="139" y="24"/>
                                    <a:pt x="139" y="24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70" y="48"/>
                                    <a:pt x="70" y="48"/>
                                    <a:pt x="70" y="48"/>
                                  </a:cubicBezTo>
                                  <a:cubicBezTo>
                                    <a:pt x="127" y="28"/>
                                    <a:pt x="127" y="28"/>
                                    <a:pt x="127" y="28"/>
                                  </a:cubicBezTo>
                                  <a:cubicBezTo>
                                    <a:pt x="127" y="56"/>
                                    <a:pt x="127" y="56"/>
                                    <a:pt x="127" y="56"/>
                                  </a:cubicBezTo>
                                  <a:cubicBezTo>
                                    <a:pt x="125" y="56"/>
                                    <a:pt x="123" y="58"/>
                                    <a:pt x="123" y="61"/>
                                  </a:cubicBezTo>
                                  <a:cubicBezTo>
                                    <a:pt x="123" y="63"/>
                                    <a:pt x="125" y="64"/>
                                    <a:pt x="126" y="64"/>
                                  </a:cubicBezTo>
                                  <a:cubicBezTo>
                                    <a:pt x="123" y="81"/>
                                    <a:pt x="123" y="81"/>
                                    <a:pt x="123" y="81"/>
                                  </a:cubicBezTo>
                                  <a:cubicBezTo>
                                    <a:pt x="135" y="81"/>
                                    <a:pt x="135" y="81"/>
                                    <a:pt x="135" y="81"/>
                                  </a:cubicBezTo>
                                  <a:cubicBezTo>
                                    <a:pt x="132" y="64"/>
                                    <a:pt x="132" y="64"/>
                                    <a:pt x="132" y="64"/>
                                  </a:cubicBezTo>
                                  <a:cubicBezTo>
                                    <a:pt x="134" y="64"/>
                                    <a:pt x="135" y="63"/>
                                    <a:pt x="135" y="61"/>
                                  </a:cubicBezTo>
                                  <a:close/>
                                  <a:moveTo>
                                    <a:pt x="28" y="42"/>
                                  </a:move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76"/>
                                    <a:pt x="47" y="81"/>
                                    <a:pt x="70" y="81"/>
                                  </a:cubicBezTo>
                                  <a:cubicBezTo>
                                    <a:pt x="92" y="81"/>
                                    <a:pt x="111" y="76"/>
                                    <a:pt x="111" y="69"/>
                                  </a:cubicBezTo>
                                  <a:cubicBezTo>
                                    <a:pt x="111" y="42"/>
                                    <a:pt x="111" y="42"/>
                                    <a:pt x="111" y="42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lnTo>
                                    <a:pt x="2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051253" id="组合 15" o:spid="_x0000_s1026" style="position:absolute;left:0;text-align:left;margin-left:-53.85pt;margin-top:14.65pt;width:14.45pt;height:61.9pt;z-index:251655680" coordorigin="1075,1866" coordsize="289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">
                <v:group id="组合 18" o:spid="_x0000_s1027" style="position:absolute;left:1076;top:2816;width:288;height:288" coordorigin="1009,9606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圆角矩形 9" o:spid="_x0000_s1028" style="position:absolute;left:1009;top:9606;width:288;height: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" fillcolor="#75aba0" stroked="f" strokeweight="1pt">
                    <v:stroke joinstyle="miter"/>
                  </v:roundrect>
                  <v:group id="组合 1" o:spid="_x0000_s1029" style="position:absolute;left:1061;top:9672;width:182;height:134" coordorigin="16505,8415" coordsize="462,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Freeform 160" o:spid="_x0000_s1030" style="position:absolute;left:16505;top:8415;width:462;height:203;visibility:visible;mso-wrap-style:square;v-text-anchor:top" coordsize="23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" path="m117,12r101,90l232,102,117,,,102r14,l117,12xe" fillcolor="white [3212]" stroked="f">
                      <v:path arrowok="t" o:connecttype="custom" o:connectlocs="233,24;434,203;462,203;233,0;0,203;28,203;233,24" o:connectangles="0,0,0,0,0,0,0"/>
                    </v:shape>
                    <v:shape id="Freeform 161" o:spid="_x0000_s1031" style="position:absolute;left:16575;top:8467;width:325;height:142;visibility:visible;mso-wrap-style:square;v-text-anchor:top" coordsize="16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" path="m,71r163,l82,,,71xe" fillcolor="white [3212]" stroked="f">
                      <v:path arrowok="t" o:connecttype="custom" o:connectlocs="0,142;325,142;163,0;0,142" o:connectangles="0,0,0,0"/>
                    </v:shape>
                    <v:shape id="Freeform 162" o:spid="_x0000_s1032" style="position:absolute;left:16505;top:8618;width:462;height:277;visibility:visible;mso-wrap-style:square;v-text-anchor:top" coordsize="232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" path="m117,53l,,,139r232,l232,,117,53xe" fillcolor="white [3212]" stroked="f">
                      <v:path arrowok="t" o:connecttype="custom" o:connectlocs="233,106;0,0;0,277;462,277;462,0;233,106" o:connectangles="0,0,0,0,0,0"/>
                    </v:shape>
                  </v:group>
                </v:group>
                <v:group id="组合 14" o:spid="_x0000_s1033" style="position:absolute;left:1076;top:1866;width:288;height:288" coordorigin="1009,8412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圆角矩形 7" o:spid="_x0000_s1034" style="position:absolute;left:1009;top:8412;width:288;height: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" fillcolor="#75aba0" stroked="f" strokeweight="1pt">
                    <v:stroke joinstyle="miter"/>
                  </v:roundrect>
                  <v:shape id="Freeform 137" o:spid="_x0000_s1035" style="position:absolute;left:1092;top:8454;width:118;height:191;visibility:visible;mso-wrap-style:square;v-text-anchor:top" coordsize="127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" path="m104,c23,,23,,23,,11,,,10,,22,,202,,202,,202v,12,11,22,23,22c104,224,104,224,104,224v13,,23,-10,23,-22c127,22,127,22,127,22,127,10,117,,104,xm47,6v34,,34,,34,c84,6,87,9,87,12v,4,-3,6,-6,6c47,18,47,18,47,18v-3,,-6,-2,-6,-6c41,9,44,6,47,6xm13,35v,-5,3,-8,8,-8c107,27,107,27,107,27v4,,8,3,8,8c115,180,115,180,115,180v,4,-4,8,-8,8c21,188,21,188,21,188v-5,,-8,-4,-8,-8l13,35xm64,218v-7,,-13,-5,-13,-13c51,198,57,192,64,192v7,,13,6,13,13c77,213,71,218,64,218xe" fillcolor="white [3212]" stroked="f">
                    <v:path arrowok="t" o:connecttype="custom" o:connectlocs="97,0;21,0;0,19;0,172;21,191;97,191;118,172;118,19;97,0;44,5;75,5;81,10;75,15;44,15;38,10;44,5;12,30;20,23;99,23;107,30;107,153;99,160;20,160;12,153;12,30;59,186;47,175;59,164;72,175;59,186" o:connectangles="0,0,0,0,0,0,0,0,0,0,0,0,0,0,0,0,0,0,0,0,0,0,0,0,0,0,0,0,0,0"/>
                    <o:lock v:ext="edit" verticies="t"/>
                  </v:shape>
                </v:group>
                <v:group id="组合 17" o:spid="_x0000_s1036" style="position:absolute;left:1075;top:2342;width:288;height:288" coordorigin="1009,9012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oundrect id="圆角矩形 8" o:spid="_x0000_s1037" style="position:absolute;left:1009;top:9012;width:288;height: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" fillcolor="#75aba0" stroked="f" strokeweight="1pt">
                    <v:stroke joinstyle="miter"/>
                  </v:roundrect>
                  <v:shape id="Freeform 5" o:spid="_x0000_s1038" style="position:absolute;left:1039;top:9085;width:228;height:133;visibility:visible;mso-wrap-style:square;v-text-anchor:top" coordsize="13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" path="m135,61v,-3,-1,-5,-4,-5c131,27,131,27,131,27v8,-3,8,-3,8,-3c70,,70,,70,,,24,,24,,24,70,48,70,48,70,48,127,28,127,28,127,28v,28,,28,,28c125,56,123,58,123,61v,2,2,3,3,3c123,81,123,81,123,81v12,,12,,12,c132,64,132,64,132,64v2,,3,-1,3,-3xm28,42v,27,,27,,27c28,76,47,81,70,81v22,,41,-5,41,-12c111,42,111,42,111,42,70,56,70,56,70,56l28,42xe" fillcolor="white [3212]" stroked="f">
                    <v:path arrowok="t" o:connecttype="custom" o:connectlocs="221,100;215,92;215,44;228,39;115,0;0,39;115,79;208,46;208,92;202,100;207,105;202,133;221,133;217,105;221,100;46,69;46,113;115,133;182,113;182,69;115,92;46,69" o:connectangles="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  <w:r w:rsidR="007620E7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3F2256D3" wp14:editId="2369BA17">
                <wp:simplePos x="0" y="0"/>
                <wp:positionH relativeFrom="column">
                  <wp:posOffset>-671830</wp:posOffset>
                </wp:positionH>
                <wp:positionV relativeFrom="paragraph">
                  <wp:posOffset>1341120</wp:posOffset>
                </wp:positionV>
                <wp:extent cx="6724015" cy="398780"/>
                <wp:effectExtent l="0" t="0" r="6985" b="12065"/>
                <wp:wrapNone/>
                <wp:docPr id="1406" name="组合 1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015" cy="398780"/>
                          <a:chOff x="4741" y="4009"/>
                          <a:chExt cx="10589" cy="628"/>
                        </a:xfrm>
                      </wpg:grpSpPr>
                      <wps:wsp>
                        <wps:cNvPr id="1407" name="矩形 61"/>
                        <wps:cNvSpPr/>
                        <wps:spPr>
                          <a:xfrm>
                            <a:off x="4741" y="4009"/>
                            <a:ext cx="1908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6D0FBAB3" w14:textId="77777777" w:rsidR="000810D8" w:rsidRDefault="007620E7">
                              <w:pPr>
                                <w:snapToGrid w:val="0"/>
                                <w:jc w:val="left"/>
                                <w:rPr>
                                  <w:color w:val="7DAEB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7DAEB8"/>
                                  <w:sz w:val="28"/>
                                  <w:szCs w:val="28"/>
                                </w:rPr>
                                <w:t>1、教育背景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408" name="组合 113"/>
                        <wpg:cNvGrpSpPr/>
                        <wpg:grpSpPr>
                          <a:xfrm>
                            <a:off x="4855" y="4580"/>
                            <a:ext cx="10475" cy="57"/>
                            <a:chOff x="4855" y="5870"/>
                            <a:chExt cx="10475" cy="57"/>
                          </a:xfrm>
                        </wpg:grpSpPr>
                        <wps:wsp>
                          <wps:cNvPr id="1409" name="矩形 63"/>
                          <wps:cNvSpPr/>
                          <wps:spPr>
                            <a:xfrm>
                              <a:off x="4869" y="5870"/>
                              <a:ext cx="10461" cy="57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10" name="矩形 81"/>
                          <wps:cNvSpPr/>
                          <wps:spPr>
                            <a:xfrm>
                              <a:off x="4855" y="5870"/>
                              <a:ext cx="1190" cy="57"/>
                            </a:xfrm>
                            <a:prstGeom prst="rect">
                              <a:avLst/>
                            </a:prstGeom>
                            <a:solidFill>
                              <a:srgbClr val="7DAE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2256D3" id="组合 1406" o:spid="_x0000_s1048" style="position:absolute;left:0;text-align:left;margin-left:-52.9pt;margin-top:105.6pt;width:529.45pt;height:31.4pt;z-index:251662848" coordorigin="4741,4009" coordsize="10589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">
                <v:rect id="矩形 61" o:spid="_x0000_s1049" style="position:absolute;left:4741;top:4009;width:1908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" filled="f" stroked="f">
                  <v:textbox>
                    <w:txbxContent>
                      <w:p w14:paraId="6D0FBAB3" w14:textId="77777777" w:rsidR="000810D8" w:rsidRDefault="007620E7">
                        <w:pPr>
                          <w:snapToGrid w:val="0"/>
                          <w:jc w:val="left"/>
                          <w:rPr>
                            <w:color w:val="7DAEB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7DAEB8"/>
                            <w:sz w:val="28"/>
                            <w:szCs w:val="28"/>
                          </w:rPr>
                          <w:t>1、教育背景</w:t>
                        </w:r>
                      </w:p>
                    </w:txbxContent>
                  </v:textbox>
                </v:rect>
                <v:group id="组合 113" o:spid="_x0000_s1050" style="position:absolute;left:4855;top:4580;width:10475;height:57" coordorigin="4855,5870" coordsize="10475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l8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54ngyjcygl7fAQAA//8DAFBLAQItABQABgAIAAAAIQDb4fbL7gAAAIUBAAATAAAAAAAA&#10;AAAAAAAAAAAAAABbQ29udGVudF9UeXBlc10ueG1sUEsBAi0AFAAGAAgAAAAhAFr0LFu/AAAAFQEA&#10;AAsAAAAAAAAAAAAAAAAAHwEAAF9yZWxzLy5yZWxzUEsBAi0AFAAGAAgAAAAhAIpjyXzHAAAA3QAA&#10;AA8AAAAAAAAAAAAAAAAABwIAAGRycy9kb3ducmV2LnhtbFBLBQYAAAAAAwADALcAAAD7AgAAAAA=&#10;">
                  <v:rect id="矩形 63" o:spid="_x0000_s1051" style="position:absolute;left:4869;top:5870;width:10461;height: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" fillcolor="#e4e4e4" stroked="f" strokeweight="1pt"/>
                  <v:rect id="矩形 81" o:spid="_x0000_s1052" style="position:absolute;left:4855;top:5870;width:1190;height: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" fillcolor="#7daeb8" stroked="f" strokeweight="1pt"/>
                </v:group>
              </v:group>
            </w:pict>
          </mc:Fallback>
        </mc:AlternateContent>
      </w:r>
      <w:r w:rsidR="007620E7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A14CB3D" wp14:editId="7AC5B68D">
                <wp:simplePos x="0" y="0"/>
                <wp:positionH relativeFrom="column">
                  <wp:posOffset>4200525</wp:posOffset>
                </wp:positionH>
                <wp:positionV relativeFrom="paragraph">
                  <wp:posOffset>-186690</wp:posOffset>
                </wp:positionV>
                <wp:extent cx="3717290" cy="1713230"/>
                <wp:effectExtent l="0" t="0" r="3810" b="127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7290" cy="1713230"/>
                          <a:chOff x="15613" y="1343"/>
                          <a:chExt cx="5854" cy="2698"/>
                        </a:xfrm>
                      </wpg:grpSpPr>
                      <wps:wsp>
                        <wps:cNvPr id="27" name="圆角矩形 27"/>
                        <wps:cNvSpPr/>
                        <wps:spPr>
                          <a:xfrm>
                            <a:off x="15613" y="1343"/>
                            <a:ext cx="5854" cy="269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DAE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5" name="组合 65"/>
                        <wpg:cNvGrpSpPr/>
                        <wpg:grpSpPr>
                          <a:xfrm>
                            <a:off x="15945" y="1635"/>
                            <a:ext cx="2099" cy="2140"/>
                            <a:chOff x="10631" y="1797"/>
                            <a:chExt cx="2167" cy="2209"/>
                          </a:xfrm>
                        </wpg:grpSpPr>
                        <wps:wsp>
                          <wps:cNvPr id="36" name="椭圆 6"/>
                          <wps:cNvSpPr/>
                          <wps:spPr>
                            <a:xfrm>
                              <a:off x="10637" y="1828"/>
                              <a:ext cx="2143" cy="214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5875" cmpd="sng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图片 15" descr="C:\Users\123\Pictures\下载图片\f57212006ec7d0b6854263abcef9bd0.jpgf57212006ec7d0b6854263abcef9bd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31" y="1797"/>
                              <a:ext cx="2167" cy="2209"/>
                            </a:xfrm>
                            <a:prstGeom prst="ellipse">
                              <a:avLst/>
                            </a:prstGeom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C5BB5F" id="组合 5" o:spid="_x0000_s1026" style="position:absolute;left:0;text-align:left;margin-left:330.75pt;margin-top:-14.7pt;width:292.7pt;height:134.9pt;z-index:251658752" coordorigin="15613,1343" coordsize="5854,26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">
                <v:roundrect id="圆角矩形 27" o:spid="_x0000_s1027" style="position:absolute;left:15613;top:1343;width:5854;height:26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" fillcolor="#7daeb8" stroked="f" strokeweight="1pt">
                  <v:stroke joinstyle="miter"/>
                </v:roundrect>
                <v:group id="组合 65" o:spid="_x0000_s1028" style="position:absolute;left:15945;top:1635;width:2099;height:2140" coordorigin="10631,1797" coordsize="2167,2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oval id="椭圆 6" o:spid="_x0000_s1029" style="position:absolute;left:10637;top:1828;width:2143;height: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" fillcolor="white [3212]" stroked="f" strokeweight="1.25pt">
                    <v:stroke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5" o:spid="_x0000_s1030" type="#_x0000_t75" style="position:absolute;left:10631;top:1797;width:2167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">
                    <v:imagedata r:id="rId11" o:title="f57212006ec7d0b6854263abcef9bd0"/>
                  </v:shape>
                </v:group>
              </v:group>
            </w:pict>
          </mc:Fallback>
        </mc:AlternateContent>
      </w:r>
      <w:r w:rsidR="007620E7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DF945CC" wp14:editId="2EF75F47">
                <wp:simplePos x="0" y="0"/>
                <wp:positionH relativeFrom="column">
                  <wp:posOffset>-3221990</wp:posOffset>
                </wp:positionH>
                <wp:positionV relativeFrom="paragraph">
                  <wp:posOffset>-903605</wp:posOffset>
                </wp:positionV>
                <wp:extent cx="9627870" cy="459740"/>
                <wp:effectExtent l="0" t="0" r="11430" b="1651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7870" cy="459740"/>
                          <a:chOff x="2060" y="270"/>
                          <a:chExt cx="15162" cy="724"/>
                        </a:xfrm>
                      </wpg:grpSpPr>
                      <wps:wsp>
                        <wps:cNvPr id="42" name="矩形 42"/>
                        <wps:cNvSpPr/>
                        <wps:spPr>
                          <a:xfrm>
                            <a:off x="5164" y="270"/>
                            <a:ext cx="12059" cy="724"/>
                          </a:xfrm>
                          <a:prstGeom prst="rect">
                            <a:avLst/>
                          </a:prstGeom>
                          <a:solidFill>
                            <a:srgbClr val="7DAEB8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060" y="270"/>
                            <a:ext cx="14193" cy="724"/>
                          </a:xfrm>
                          <a:prstGeom prst="rect">
                            <a:avLst/>
                          </a:prstGeom>
                          <a:solidFill>
                            <a:srgbClr val="7DAE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A0907A" id="组合 47" o:spid="_x0000_s1026" style="position:absolute;left:0;text-align:left;margin-left:-253.7pt;margin-top:-71.15pt;width:758.1pt;height:36.2pt;z-index:251652608" coordorigin="2060,270" coordsize="15162,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">
                <v:rect id="矩形 42" o:spid="_x0000_s1027" style="position:absolute;left:5164;top:270;width:12059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" fillcolor="#7daeb8" stroked="f" strokeweight="1pt">
                  <v:fill opacity="13107f"/>
                </v:rect>
                <v:rect id="矩形 2" o:spid="_x0000_s1028" style="position:absolute;left:2060;top:270;width:14193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" fillcolor="#7daeb8" stroked="f" strokeweight="1pt"/>
              </v:group>
            </w:pict>
          </mc:Fallback>
        </mc:AlternateContent>
      </w:r>
      <w:r w:rsidR="007620E7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630EFB29" wp14:editId="50C641F7">
                <wp:simplePos x="0" y="0"/>
                <wp:positionH relativeFrom="column">
                  <wp:posOffset>5904230</wp:posOffset>
                </wp:positionH>
                <wp:positionV relativeFrom="paragraph">
                  <wp:posOffset>-901065</wp:posOffset>
                </wp:positionV>
                <wp:extent cx="501015" cy="439420"/>
                <wp:effectExtent l="0" t="0" r="13335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" cy="439420"/>
                          <a:chOff x="15897" y="278"/>
                          <a:chExt cx="789" cy="692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5897" y="278"/>
                            <a:ext cx="120" cy="693"/>
                          </a:xfrm>
                          <a:prstGeom prst="rect">
                            <a:avLst/>
                          </a:prstGeom>
                          <a:solidFill>
                            <a:srgbClr val="7DAE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6566" y="278"/>
                            <a:ext cx="120" cy="693"/>
                          </a:xfrm>
                          <a:prstGeom prst="rect">
                            <a:avLst/>
                          </a:prstGeom>
                          <a:solidFill>
                            <a:srgbClr val="7DAE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6343" y="278"/>
                            <a:ext cx="120" cy="693"/>
                          </a:xfrm>
                          <a:prstGeom prst="rect">
                            <a:avLst/>
                          </a:prstGeom>
                          <a:solidFill>
                            <a:srgbClr val="7DAE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6120" y="278"/>
                            <a:ext cx="120" cy="693"/>
                          </a:xfrm>
                          <a:prstGeom prst="rect">
                            <a:avLst/>
                          </a:prstGeom>
                          <a:solidFill>
                            <a:srgbClr val="7DAE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B776F" id="组合 11" o:spid="_x0000_s1026" style="position:absolute;left:0;text-align:left;margin-left:464.9pt;margin-top:-70.95pt;width:39.45pt;height:34.6pt;z-index:251665920" coordorigin="15897,278" coordsize="789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">
                <v:rect id="矩形 6" o:spid="_x0000_s1027" style="position:absolute;left:15897;top:278;width:120;height: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" fillcolor="#7daeb8" stroked="f" strokeweight="1pt"/>
                <v:rect id="矩形 10" o:spid="_x0000_s1028" style="position:absolute;left:16566;top:278;width:120;height: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" fillcolor="#7daeb8" stroked="f" strokeweight="1pt"/>
                <v:rect id="矩形 9" o:spid="_x0000_s1029" style="position:absolute;left:16343;top:278;width:120;height: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" fillcolor="#7daeb8" stroked="f" strokeweight="1pt"/>
                <v:rect id="矩形 7" o:spid="_x0000_s1030" style="position:absolute;left:16120;top:278;width:120;height: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" fillcolor="#7daeb8" stroked="f" strokeweight="1pt"/>
              </v:group>
            </w:pict>
          </mc:Fallback>
        </mc:AlternateContent>
      </w:r>
      <w:r w:rsidR="007620E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DD740D" wp14:editId="2AB9EFF7">
                <wp:simplePos x="0" y="0"/>
                <wp:positionH relativeFrom="column">
                  <wp:posOffset>-876300</wp:posOffset>
                </wp:positionH>
                <wp:positionV relativeFrom="paragraph">
                  <wp:posOffset>-939800</wp:posOffset>
                </wp:positionV>
                <wp:extent cx="2070100" cy="429895"/>
                <wp:effectExtent l="0" t="0" r="0" b="0"/>
                <wp:wrapNone/>
                <wp:docPr id="786" name="文本框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26275" w14:textId="77777777" w:rsidR="000810D8" w:rsidRDefault="007620E7">
                            <w:pPr>
                              <w:spacing w:line="240" w:lineRule="atLeast"/>
                              <w:rPr>
                                <w:rFonts w:ascii="Impact" w:eastAsia="微软雅黑" w:hAnsi="Impact" w:cs="Impact"/>
                                <w:caps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>
                                      <w14:alpha w14:val="1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Impact" w:eastAsia="微软雅黑" w:hAnsi="Impact" w:cs="Impact"/>
                                <w:caps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>
                                      <w14:alpha w14:val="10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D740D" id="文本框 786" o:spid="_x0000_s1053" type="#_x0000_t202" style="position:absolute;left:0;text-align:left;margin-left:-69pt;margin-top:-74pt;width:163pt;height:33.8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" filled="f" stroked="f" strokeweight=".5pt">
                <v:textbox>
                  <w:txbxContent>
                    <w:p w14:paraId="64D26275" w14:textId="77777777" w:rsidR="000810D8" w:rsidRDefault="007620E7">
                      <w:pPr>
                        <w:spacing w:line="240" w:lineRule="atLeast"/>
                        <w:rPr>
                          <w:rFonts w:ascii="Impact" w:eastAsia="微软雅黑" w:hAnsi="Impact" w:cs="Impact"/>
                          <w:caps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>
                                <w14:alpha w14:val="1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Impact" w:eastAsia="微软雅黑" w:hAnsi="Impact" w:cs="Impact"/>
                          <w:caps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>
                                <w14:alpha w14:val="10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 w:rsidR="007620E7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A379705" wp14:editId="01A96ED1">
                <wp:simplePos x="0" y="0"/>
                <wp:positionH relativeFrom="column">
                  <wp:posOffset>1241425</wp:posOffset>
                </wp:positionH>
                <wp:positionV relativeFrom="paragraph">
                  <wp:posOffset>-810260</wp:posOffset>
                </wp:positionV>
                <wp:extent cx="575310" cy="234950"/>
                <wp:effectExtent l="0" t="0" r="15240" b="12700"/>
                <wp:wrapNone/>
                <wp:docPr id="778" name="组合 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" cy="234950"/>
                          <a:chOff x="4308" y="663"/>
                          <a:chExt cx="906" cy="370"/>
                        </a:xfr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7DAEB8"/>
                            </a:gs>
                          </a:gsLst>
                          <a:lin ang="0" scaled="0"/>
                        </a:gradFill>
                      </wpg:grpSpPr>
                      <wps:wsp>
                        <wps:cNvPr id="779" name="燕尾形 4"/>
                        <wps:cNvSpPr/>
                        <wps:spPr>
                          <a:xfrm>
                            <a:off x="4308" y="663"/>
                            <a:ext cx="317" cy="371"/>
                          </a:xfrm>
                          <a:prstGeom prst="chevron">
                            <a:avLst>
                              <a:gd name="adj" fmla="val 46372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0" name="燕尾形 59"/>
                        <wps:cNvSpPr/>
                        <wps:spPr>
                          <a:xfrm>
                            <a:off x="4603" y="663"/>
                            <a:ext cx="317" cy="371"/>
                          </a:xfrm>
                          <a:prstGeom prst="chevron">
                            <a:avLst>
                              <a:gd name="adj" fmla="val 46372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1" name="燕尾形 60"/>
                        <wps:cNvSpPr/>
                        <wps:spPr>
                          <a:xfrm>
                            <a:off x="4898" y="663"/>
                            <a:ext cx="317" cy="371"/>
                          </a:xfrm>
                          <a:prstGeom prst="chevron">
                            <a:avLst>
                              <a:gd name="adj" fmla="val 46372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803D2" id="组合 778" o:spid="_x0000_s1026" style="position:absolute;left:0;text-align:left;margin-left:97.75pt;margin-top:-63.8pt;width:45.3pt;height:18.5pt;z-index:251661824" coordorigin="4308,663" coordsize="906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燕尾形 4" o:spid="_x0000_s1027" type="#_x0000_t55" style="position:absolute;left:4308;top:663;width:317;height: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" adj="11584" filled="f" stroked="f" strokeweight="1pt"/>
                <v:shape id="燕尾形 59" o:spid="_x0000_s1028" type="#_x0000_t55" style="position:absolute;left:4603;top:663;width:317;height: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" adj="11584" filled="f" stroked="f" strokeweight="1pt"/>
                <v:shape id="燕尾形 60" o:spid="_x0000_s1029" type="#_x0000_t55" style="position:absolute;left:4898;top:663;width:317;height: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" adj="11584" filled="f" stroked="f" strokeweight="1pt"/>
              </v:group>
            </w:pict>
          </mc:Fallback>
        </mc:AlternateContent>
      </w:r>
    </w:p>
    <w:sectPr w:rsidR="00081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8DDF0" w14:textId="77777777" w:rsidR="00E81E19" w:rsidRDefault="00E81E19" w:rsidP="00EF08D1">
      <w:r>
        <w:separator/>
      </w:r>
    </w:p>
  </w:endnote>
  <w:endnote w:type="continuationSeparator" w:id="0">
    <w:p w14:paraId="781508B6" w14:textId="77777777" w:rsidR="00E81E19" w:rsidRDefault="00E81E19" w:rsidP="00EF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3CAB5" w14:textId="77777777" w:rsidR="00E81E19" w:rsidRDefault="00E81E19" w:rsidP="00EF08D1">
      <w:r>
        <w:separator/>
      </w:r>
    </w:p>
  </w:footnote>
  <w:footnote w:type="continuationSeparator" w:id="0">
    <w:p w14:paraId="5369C3F0" w14:textId="77777777" w:rsidR="00E81E19" w:rsidRDefault="00E81E19" w:rsidP="00EF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B22C0BA"/>
    <w:multiLevelType w:val="multilevel"/>
    <w:tmpl w:val="9B22C0B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1B05027"/>
    <w:multiLevelType w:val="singleLevel"/>
    <w:tmpl w:val="C1B05027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F92562"/>
    <w:rsid w:val="000810D8"/>
    <w:rsid w:val="000A4783"/>
    <w:rsid w:val="00180736"/>
    <w:rsid w:val="0057024A"/>
    <w:rsid w:val="007620E7"/>
    <w:rsid w:val="00E81E19"/>
    <w:rsid w:val="00EF08D1"/>
    <w:rsid w:val="00F41473"/>
    <w:rsid w:val="08DC790B"/>
    <w:rsid w:val="09BC3D97"/>
    <w:rsid w:val="0B5A578A"/>
    <w:rsid w:val="0F3C1D33"/>
    <w:rsid w:val="0F922C83"/>
    <w:rsid w:val="106E4075"/>
    <w:rsid w:val="13DB3D67"/>
    <w:rsid w:val="15FB120B"/>
    <w:rsid w:val="1A3D06DD"/>
    <w:rsid w:val="1B405848"/>
    <w:rsid w:val="1C257339"/>
    <w:rsid w:val="20725E12"/>
    <w:rsid w:val="23A76CD0"/>
    <w:rsid w:val="25333F9C"/>
    <w:rsid w:val="26A55C86"/>
    <w:rsid w:val="28AB3377"/>
    <w:rsid w:val="2B5D5E14"/>
    <w:rsid w:val="315C5355"/>
    <w:rsid w:val="32BD1832"/>
    <w:rsid w:val="368D58E9"/>
    <w:rsid w:val="3B1756B9"/>
    <w:rsid w:val="3D172AFF"/>
    <w:rsid w:val="3D2D7CD5"/>
    <w:rsid w:val="3D8E002F"/>
    <w:rsid w:val="3E066151"/>
    <w:rsid w:val="3F5C4065"/>
    <w:rsid w:val="40E50C06"/>
    <w:rsid w:val="4352512D"/>
    <w:rsid w:val="44387B77"/>
    <w:rsid w:val="455952A3"/>
    <w:rsid w:val="45714B4B"/>
    <w:rsid w:val="46D1676E"/>
    <w:rsid w:val="47304767"/>
    <w:rsid w:val="47AD38DA"/>
    <w:rsid w:val="59A55CDA"/>
    <w:rsid w:val="5B725DFA"/>
    <w:rsid w:val="60CD14FF"/>
    <w:rsid w:val="61F92562"/>
    <w:rsid w:val="646E396A"/>
    <w:rsid w:val="66DF7FC6"/>
    <w:rsid w:val="6B4A5A42"/>
    <w:rsid w:val="71534A15"/>
    <w:rsid w:val="72567913"/>
    <w:rsid w:val="74FA5143"/>
    <w:rsid w:val="797B1821"/>
    <w:rsid w:val="7BB1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2FFDDA"/>
  <w15:docId w15:val="{7B2ED84F-60FC-4028-ACC6-CC2A5D43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rsid w:val="00EF0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F08D1"/>
    <w:rPr>
      <w:kern w:val="2"/>
      <w:sz w:val="18"/>
      <w:szCs w:val="18"/>
    </w:rPr>
  </w:style>
  <w:style w:type="paragraph" w:styleId="a6">
    <w:name w:val="footer"/>
    <w:basedOn w:val="a"/>
    <w:link w:val="a7"/>
    <w:rsid w:val="00EF0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F08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er@qq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Docer@qq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AppData\Roaming\kingsoft\office6\templates\download\5a603123-024b-f7ff-f68d-e8e8ad3725e8\&#31616;&#32422;&#27973;&#33394;Java&#31243;&#24207;&#21592;&#21333;&#39029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简约浅色Java程序员单页求职简历</Template>
  <TotalTime>35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钱 贤松</cp:lastModifiedBy>
  <cp:revision>5</cp:revision>
  <dcterms:created xsi:type="dcterms:W3CDTF">2020-12-13T12:46:00Z</dcterms:created>
  <dcterms:modified xsi:type="dcterms:W3CDTF">2021-07-09T01:42:00Z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33A248163AD846E28E3AB7EB12A9E5C2</vt:lpwstr>
  </property>
</Properties>
</file>